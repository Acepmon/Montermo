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26B" w:rsidRDefault="00F41DF1" w:rsidP="00F41DF1">
      <w:pPr>
        <w:jc w:val="center"/>
      </w:pPr>
      <w:r>
        <w:rPr>
          <w:sz w:val="32"/>
        </w:rPr>
        <w:t>Task list</w:t>
      </w:r>
    </w:p>
    <w:p w:rsidR="0057597B" w:rsidRDefault="0057597B"/>
    <w:p w:rsidR="0057597B" w:rsidRDefault="0057597B" w:rsidP="0057597B">
      <w:pPr>
        <w:pStyle w:val="ListParagraph"/>
        <w:numPr>
          <w:ilvl w:val="0"/>
          <w:numId w:val="1"/>
        </w:numPr>
      </w:pPr>
      <w:r>
        <w:t>News section must be ordered by date in descending order</w:t>
      </w:r>
    </w:p>
    <w:p w:rsidR="0057597B" w:rsidRDefault="0057597B" w:rsidP="0057597B">
      <w:pPr>
        <w:pStyle w:val="ListParagraph"/>
        <w:numPr>
          <w:ilvl w:val="0"/>
          <w:numId w:val="1"/>
        </w:numPr>
      </w:pPr>
      <w:r>
        <w:t>Upload changes</w:t>
      </w:r>
    </w:p>
    <w:p w:rsidR="0057597B" w:rsidRDefault="0057597B" w:rsidP="0057597B">
      <w:pPr>
        <w:pStyle w:val="ListParagraph"/>
        <w:numPr>
          <w:ilvl w:val="0"/>
          <w:numId w:val="1"/>
        </w:numPr>
      </w:pPr>
      <w:r>
        <w:t>Add product images to its specific brands</w:t>
      </w:r>
      <w:bookmarkStart w:id="0" w:name="_GoBack"/>
      <w:bookmarkEnd w:id="0"/>
    </w:p>
    <w:sectPr w:rsidR="00575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EB1D86"/>
    <w:multiLevelType w:val="hybridMultilevel"/>
    <w:tmpl w:val="6CF45274"/>
    <w:lvl w:ilvl="0" w:tplc="B3F0822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97B"/>
    <w:rsid w:val="0057597B"/>
    <w:rsid w:val="0092026B"/>
    <w:rsid w:val="00F4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F0A0F-EC74-4DA2-B952-49399BD12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6F6F6F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6F6F6F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6F6F6F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6F6F6F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919191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919191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80808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80808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919191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ot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6565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2015-06-29T12:50:00Z</dcterms:created>
  <dcterms:modified xsi:type="dcterms:W3CDTF">2015-06-29T12:51:00Z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