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3F" w:rsidRDefault="00452C3F" w:rsidP="00452C3F">
      <w:pPr>
        <w:pStyle w:val="ListParagraph"/>
        <w:numPr>
          <w:ilvl w:val="0"/>
          <w:numId w:val="1"/>
        </w:numPr>
      </w:pPr>
      <w:r>
        <w:t>About us</w:t>
      </w:r>
    </w:p>
    <w:p w:rsidR="00452C3F" w:rsidRDefault="00452C3F" w:rsidP="00452C3F">
      <w:pPr>
        <w:pStyle w:val="ListParagraph"/>
        <w:numPr>
          <w:ilvl w:val="0"/>
          <w:numId w:val="1"/>
        </w:numPr>
      </w:pPr>
      <w:r>
        <w:t>Products</w:t>
      </w:r>
    </w:p>
    <w:p w:rsidR="00452C3F" w:rsidRPr="00474C10" w:rsidRDefault="00452C3F" w:rsidP="00452C3F">
      <w:pPr>
        <w:pStyle w:val="ListParagraph"/>
        <w:numPr>
          <w:ilvl w:val="0"/>
          <w:numId w:val="1"/>
        </w:numPr>
      </w:pPr>
      <w:r w:rsidRPr="00474C10">
        <w:t>Services</w:t>
      </w:r>
      <w:r w:rsidR="00474C10">
        <w:t xml:space="preserve"> (Careers)</w:t>
      </w:r>
    </w:p>
    <w:p w:rsidR="00452C3F" w:rsidRDefault="00452C3F" w:rsidP="00452C3F">
      <w:pPr>
        <w:pStyle w:val="ListParagraph"/>
        <w:numPr>
          <w:ilvl w:val="0"/>
          <w:numId w:val="1"/>
        </w:numPr>
      </w:pPr>
      <w:r>
        <w:t>News</w:t>
      </w:r>
    </w:p>
    <w:p w:rsidR="00452C3F" w:rsidRDefault="00452C3F" w:rsidP="00452C3F">
      <w:pPr>
        <w:pStyle w:val="ListParagraph"/>
        <w:numPr>
          <w:ilvl w:val="0"/>
          <w:numId w:val="1"/>
        </w:numPr>
      </w:pPr>
      <w:r>
        <w:t>Contact us</w:t>
      </w:r>
    </w:p>
    <w:p w:rsidR="00452C3F" w:rsidRDefault="00452C3F" w:rsidP="00452C3F"/>
    <w:p w:rsidR="00862036" w:rsidRDefault="00862036" w:rsidP="00862036">
      <w:pPr>
        <w:ind w:left="360"/>
      </w:pPr>
      <w:r>
        <w:t>0.3</w:t>
      </w:r>
    </w:p>
    <w:p w:rsidR="00862036" w:rsidRDefault="00862036" w:rsidP="00452C3F"/>
    <w:p w:rsidR="00452C3F" w:rsidRDefault="00452C3F" w:rsidP="00452C3F">
      <w:pPr>
        <w:pStyle w:val="ListParagraph"/>
        <w:numPr>
          <w:ilvl w:val="0"/>
          <w:numId w:val="2"/>
        </w:numPr>
      </w:pPr>
      <w:r>
        <w:t>Buh Font ‘Arial’</w:t>
      </w:r>
      <w:r w:rsidR="000127D1">
        <w:t xml:space="preserve"> – 0.3</w:t>
      </w:r>
    </w:p>
    <w:p w:rsidR="00452C3F" w:rsidRDefault="00452C3F" w:rsidP="00452C3F">
      <w:pPr>
        <w:pStyle w:val="ListParagraph"/>
        <w:numPr>
          <w:ilvl w:val="0"/>
          <w:numId w:val="2"/>
        </w:numPr>
      </w:pPr>
      <w:r>
        <w:t>About us -&gt; Careers gej oruulna.</w:t>
      </w:r>
      <w:r w:rsidR="000127D1">
        <w:t xml:space="preserve"> – 0.1</w:t>
      </w:r>
    </w:p>
    <w:p w:rsidR="00474C10" w:rsidRDefault="00474C10" w:rsidP="00474C10">
      <w:pPr>
        <w:pStyle w:val="ListParagraph"/>
        <w:numPr>
          <w:ilvl w:val="0"/>
          <w:numId w:val="2"/>
        </w:numPr>
      </w:pPr>
      <w:r>
        <w:t>Index huudsiin brand uudiin listiig hemjeeg tentsuu bolgon. Read More font size iig jij bolgon. UPPERCASE bish Capital bolno.</w:t>
      </w:r>
      <w:r w:rsidR="000127D1">
        <w:t xml:space="preserve"> -0.6</w:t>
      </w:r>
    </w:p>
    <w:p w:rsidR="00474C10" w:rsidRDefault="00474C10" w:rsidP="00474C10">
      <w:pPr>
        <w:pStyle w:val="ListParagraph"/>
        <w:numPr>
          <w:ilvl w:val="0"/>
          <w:numId w:val="2"/>
        </w:numPr>
      </w:pPr>
      <w:r>
        <w:t>Index huudsiin “One source for your benefits” arilgan.</w:t>
      </w:r>
      <w:r w:rsidR="000127D1">
        <w:t xml:space="preserve"> – 0.05</w:t>
      </w:r>
    </w:p>
    <w:p w:rsidR="000127D1" w:rsidRDefault="00474C10" w:rsidP="000127D1">
      <w:pPr>
        <w:pStyle w:val="ListParagraph"/>
        <w:numPr>
          <w:ilvl w:val="0"/>
          <w:numId w:val="2"/>
        </w:numPr>
      </w:pPr>
      <w:r>
        <w:t>Footer heseg deerh link uud zov page iin heseg luu ochij baih.</w:t>
      </w:r>
      <w:r w:rsidR="000127D1">
        <w:t xml:space="preserve"> – 0.7</w:t>
      </w:r>
    </w:p>
    <w:p w:rsidR="00665C6A" w:rsidRDefault="00665C6A" w:rsidP="00474C10">
      <w:pPr>
        <w:pStyle w:val="ListParagraph"/>
        <w:numPr>
          <w:ilvl w:val="0"/>
          <w:numId w:val="2"/>
        </w:numPr>
      </w:pPr>
      <w:r>
        <w:t>Footer hesgiin brand uud automataar orj baih estoi.</w:t>
      </w:r>
      <w:r w:rsidR="000127D1">
        <w:t xml:space="preserve"> – 0.3</w:t>
      </w:r>
    </w:p>
    <w:p w:rsidR="00665C6A" w:rsidRDefault="00665C6A" w:rsidP="00474C10">
      <w:pPr>
        <w:pStyle w:val="ListParagraph"/>
        <w:numPr>
          <w:ilvl w:val="0"/>
          <w:numId w:val="2"/>
        </w:numPr>
      </w:pPr>
      <w:r>
        <w:t>Mongol heldeer “</w:t>
      </w:r>
      <w:r>
        <w:rPr>
          <w:lang w:val="mn-MN"/>
        </w:rPr>
        <w:t>Шинэ мэдээ</w:t>
      </w:r>
      <w:r>
        <w:t>”</w:t>
      </w:r>
      <w:r>
        <w:rPr>
          <w:lang w:val="mn-MN"/>
        </w:rPr>
        <w:t xml:space="preserve"> </w:t>
      </w:r>
      <w:r>
        <w:t>link iig zasna.</w:t>
      </w:r>
      <w:r w:rsidR="000127D1">
        <w:t xml:space="preserve"> – 0.05</w:t>
      </w:r>
    </w:p>
    <w:p w:rsidR="00665C6A" w:rsidRDefault="00665C6A" w:rsidP="00474C10">
      <w:pPr>
        <w:pStyle w:val="ListParagraph"/>
        <w:numPr>
          <w:ilvl w:val="0"/>
          <w:numId w:val="2"/>
        </w:numPr>
      </w:pPr>
      <w:r>
        <w:t>Footer deerh ner shiliig zasna.</w:t>
      </w:r>
      <w:r w:rsidR="000127D1">
        <w:t xml:space="preserve"> – 0.4</w:t>
      </w:r>
    </w:p>
    <w:p w:rsidR="00665C6A" w:rsidRDefault="00665C6A" w:rsidP="00474C10">
      <w:pPr>
        <w:pStyle w:val="ListParagraph"/>
        <w:numPr>
          <w:ilvl w:val="0"/>
          <w:numId w:val="2"/>
        </w:numPr>
      </w:pPr>
      <w:r>
        <w:t>Contact us huudsiin “Map” hasna.</w:t>
      </w:r>
      <w:r w:rsidR="000127D1">
        <w:t xml:space="preserve"> – 0.02</w:t>
      </w:r>
    </w:p>
    <w:p w:rsidR="00665C6A" w:rsidRDefault="00665C6A" w:rsidP="00474C10">
      <w:pPr>
        <w:pStyle w:val="ListParagraph"/>
        <w:numPr>
          <w:ilvl w:val="0"/>
          <w:numId w:val="2"/>
        </w:numPr>
      </w:pPr>
      <w:r>
        <w:t>Contact us huudsiin “Website” label iig email iin door avaach ni.</w:t>
      </w:r>
      <w:r w:rsidR="000127D1">
        <w:t xml:space="preserve"> – 0.02</w:t>
      </w:r>
    </w:p>
    <w:p w:rsidR="00665C6A" w:rsidRDefault="00665C6A" w:rsidP="00474C10">
      <w:pPr>
        <w:pStyle w:val="ListParagraph"/>
        <w:numPr>
          <w:ilvl w:val="0"/>
          <w:numId w:val="2"/>
        </w:numPr>
      </w:pPr>
      <w:r>
        <w:t>Contact us huudsiin Website English huudas deer “montermoLLC” Mongol deer “montermo</w:t>
      </w:r>
      <w:r>
        <w:rPr>
          <w:lang w:val="mn-MN"/>
        </w:rPr>
        <w:t>ХХК</w:t>
      </w:r>
      <w:r>
        <w:t>”</w:t>
      </w:r>
      <w:r w:rsidR="000127D1">
        <w:t xml:space="preserve"> – 0.03</w:t>
      </w:r>
    </w:p>
    <w:p w:rsidR="00665C6A" w:rsidRDefault="003678DA" w:rsidP="00474C10">
      <w:pPr>
        <w:pStyle w:val="ListParagraph"/>
        <w:numPr>
          <w:ilvl w:val="0"/>
          <w:numId w:val="2"/>
        </w:numPr>
      </w:pPr>
      <w:r>
        <w:t>Brand iin product uud 2x2 grid eer garch irne. Zurag ni deer garchig ni haragddag baina.</w:t>
      </w:r>
      <w:r w:rsidR="000127D1">
        <w:t xml:space="preserve"> – 1</w:t>
      </w:r>
    </w:p>
    <w:p w:rsidR="003678DA" w:rsidRDefault="003678DA" w:rsidP="00474C10">
      <w:pPr>
        <w:pStyle w:val="ListParagraph"/>
        <w:numPr>
          <w:ilvl w:val="0"/>
          <w:numId w:val="2"/>
        </w:numPr>
      </w:pPr>
      <w:r>
        <w:t>Footer doorh login link iig hasna.</w:t>
      </w:r>
      <w:r w:rsidR="000127D1">
        <w:t xml:space="preserve"> – 0.01</w:t>
      </w:r>
    </w:p>
    <w:p w:rsidR="000127D1" w:rsidRDefault="000127D1" w:rsidP="000127D1">
      <w:pPr>
        <w:pStyle w:val="ListParagraph"/>
        <w:numPr>
          <w:ilvl w:val="0"/>
          <w:numId w:val="2"/>
        </w:numPr>
      </w:pPr>
      <w:r>
        <w:t>Product, NewSpecific huudas deerh aside bar iig tuhain brand, news iig jagsaan. – 0.</w:t>
      </w:r>
      <w:r w:rsidR="00862036">
        <w:t>8</w:t>
      </w:r>
    </w:p>
    <w:p w:rsidR="000127D1" w:rsidRDefault="000127D1" w:rsidP="000127D1">
      <w:pPr>
        <w:pStyle w:val="ListParagraph"/>
        <w:numPr>
          <w:ilvl w:val="0"/>
          <w:numId w:val="2"/>
        </w:numPr>
      </w:pPr>
      <w:r>
        <w:t>Mongol huudas deerh montermo logo mongol heldeer baina.</w:t>
      </w:r>
      <w:r w:rsidR="00862036">
        <w:t xml:space="preserve"> -0.2</w:t>
      </w:r>
    </w:p>
    <w:p w:rsidR="000127D1" w:rsidRDefault="000127D1" w:rsidP="000127D1">
      <w:pPr>
        <w:pStyle w:val="ListParagraph"/>
        <w:numPr>
          <w:ilvl w:val="0"/>
          <w:numId w:val="2"/>
        </w:numPr>
      </w:pPr>
      <w:r>
        <w:t>Heden huudsuudiin deerh header zurag oorchlono.</w:t>
      </w:r>
      <w:r w:rsidR="00862036">
        <w:t xml:space="preserve"> – 0.5</w:t>
      </w:r>
    </w:p>
    <w:p w:rsidR="00862036" w:rsidRDefault="00862036" w:rsidP="00862036">
      <w:pPr>
        <w:ind w:left="360"/>
      </w:pPr>
    </w:p>
    <w:p w:rsidR="00862036" w:rsidRDefault="00862036" w:rsidP="00862036">
      <w:pPr>
        <w:ind w:left="360"/>
      </w:pPr>
    </w:p>
    <w:p w:rsidR="00452C3F" w:rsidRDefault="00452C3F" w:rsidP="00452C3F"/>
    <w:p w:rsidR="00FA21D2" w:rsidRDefault="00FA21D2" w:rsidP="00452C3F"/>
    <w:p w:rsidR="00FA21D2" w:rsidRDefault="00FA21D2" w:rsidP="00452C3F"/>
    <w:p w:rsidR="00FA21D2" w:rsidRDefault="00FA21D2" w:rsidP="00452C3F"/>
    <w:p w:rsidR="00FA21D2" w:rsidRDefault="00FA21D2" w:rsidP="00452C3F"/>
    <w:p w:rsidR="00FA21D2" w:rsidRDefault="00FA21D2" w:rsidP="00452C3F"/>
    <w:p w:rsidR="00FA21D2" w:rsidRDefault="00FA21D2" w:rsidP="00452C3F">
      <w:r>
        <w:t>1.</w:t>
      </w:r>
      <w:r w:rsidR="007714E0">
        <w:t xml:space="preserve"> Done</w:t>
      </w:r>
      <w:bookmarkStart w:id="0" w:name="_GoBack"/>
      <w:bookmarkEnd w:id="0"/>
    </w:p>
    <w:p w:rsidR="00FA21D2" w:rsidRDefault="00FA21D2" w:rsidP="00452C3F">
      <w:r>
        <w:t>2.</w:t>
      </w:r>
    </w:p>
    <w:p w:rsidR="00FA21D2" w:rsidRDefault="00FA21D2" w:rsidP="00452C3F">
      <w:r>
        <w:t>3.</w:t>
      </w:r>
      <w:r w:rsidR="00C27EB4">
        <w:t xml:space="preserve"> Done</w:t>
      </w:r>
    </w:p>
    <w:p w:rsidR="00FA21D2" w:rsidRDefault="00FA21D2" w:rsidP="00452C3F">
      <w:r>
        <w:t>4.</w:t>
      </w:r>
      <w:r w:rsidR="00630BC7">
        <w:t xml:space="preserve"> Done</w:t>
      </w:r>
    </w:p>
    <w:p w:rsidR="00FA21D2" w:rsidRDefault="00FA21D2" w:rsidP="00452C3F">
      <w:r>
        <w:t>5.</w:t>
      </w:r>
      <w:r w:rsidR="00515355">
        <w:t xml:space="preserve"> Done</w:t>
      </w:r>
    </w:p>
    <w:p w:rsidR="00FA21D2" w:rsidRDefault="00FA21D2" w:rsidP="00452C3F">
      <w:r>
        <w:t>6.</w:t>
      </w:r>
    </w:p>
    <w:p w:rsidR="00FA21D2" w:rsidRDefault="00FA21D2" w:rsidP="00452C3F">
      <w:r>
        <w:t>7.</w:t>
      </w:r>
    </w:p>
    <w:p w:rsidR="00FA21D2" w:rsidRDefault="00FA21D2" w:rsidP="00452C3F">
      <w:r>
        <w:t>8.</w:t>
      </w:r>
      <w:r w:rsidR="00515355">
        <w:t xml:space="preserve"> Done</w:t>
      </w:r>
    </w:p>
    <w:p w:rsidR="00FA21D2" w:rsidRDefault="00FA21D2" w:rsidP="00452C3F">
      <w:r>
        <w:t>9.</w:t>
      </w:r>
    </w:p>
    <w:p w:rsidR="00FA21D2" w:rsidRDefault="00FA21D2" w:rsidP="00452C3F">
      <w:r>
        <w:t>10.</w:t>
      </w:r>
      <w:r w:rsidR="00515355">
        <w:t xml:space="preserve"> Done </w:t>
      </w:r>
    </w:p>
    <w:p w:rsidR="00FA21D2" w:rsidRDefault="00FA21D2" w:rsidP="00452C3F">
      <w:r>
        <w:t>11.</w:t>
      </w:r>
      <w:r w:rsidR="00515355">
        <w:t xml:space="preserve"> Done</w:t>
      </w:r>
    </w:p>
    <w:p w:rsidR="00FA21D2" w:rsidRDefault="00FA21D2" w:rsidP="00452C3F">
      <w:r>
        <w:t>12.</w:t>
      </w:r>
      <w:r w:rsidR="00515355">
        <w:t xml:space="preserve"> Done</w:t>
      </w:r>
    </w:p>
    <w:p w:rsidR="00FD1BC6" w:rsidRDefault="00FD1BC6" w:rsidP="00452C3F">
      <w:r>
        <w:t>13</w:t>
      </w:r>
    </w:p>
    <w:p w:rsidR="00FD1BC6" w:rsidRDefault="00FD1BC6" w:rsidP="00452C3F">
      <w:r>
        <w:lastRenderedPageBreak/>
        <w:t>14</w:t>
      </w:r>
      <w:r w:rsidR="00C27EB4">
        <w:t>. Done</w:t>
      </w:r>
    </w:p>
    <w:p w:rsidR="00FD1BC6" w:rsidRDefault="00FD1BC6" w:rsidP="00452C3F">
      <w:r>
        <w:t>15</w:t>
      </w:r>
      <w:r w:rsidR="00C27EB4">
        <w:t>.</w:t>
      </w:r>
    </w:p>
    <w:p w:rsidR="00FD1BC6" w:rsidRDefault="00FD1BC6" w:rsidP="00452C3F">
      <w:r>
        <w:t>16</w:t>
      </w:r>
      <w:r w:rsidR="00C27EB4">
        <w:t>.</w:t>
      </w:r>
    </w:p>
    <w:p w:rsidR="00FD1BC6" w:rsidRDefault="00FD1BC6" w:rsidP="00452C3F">
      <w:r>
        <w:t>17</w:t>
      </w:r>
      <w:r w:rsidR="00C27EB4">
        <w:t>.</w:t>
      </w:r>
    </w:p>
    <w:sectPr w:rsidR="00FD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10E54"/>
    <w:multiLevelType w:val="hybridMultilevel"/>
    <w:tmpl w:val="C9D4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615FB"/>
    <w:multiLevelType w:val="hybridMultilevel"/>
    <w:tmpl w:val="DB3C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3F"/>
    <w:rsid w:val="000127D1"/>
    <w:rsid w:val="003678DA"/>
    <w:rsid w:val="00452C3F"/>
    <w:rsid w:val="00474C10"/>
    <w:rsid w:val="00515355"/>
    <w:rsid w:val="00630BC7"/>
    <w:rsid w:val="00665C6A"/>
    <w:rsid w:val="007714E0"/>
    <w:rsid w:val="00862036"/>
    <w:rsid w:val="00A53085"/>
    <w:rsid w:val="00C27EB4"/>
    <w:rsid w:val="00D4793F"/>
    <w:rsid w:val="00FA21D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3F549-4A5F-4083-B190-91108491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F6F6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F6F6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6F6F6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6F6F6F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919191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919191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80808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80808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19191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2015-06-04T12:06:00Z</dcterms:created>
  <dcterms:modified xsi:type="dcterms:W3CDTF">2015-06-11T16:20:00Z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